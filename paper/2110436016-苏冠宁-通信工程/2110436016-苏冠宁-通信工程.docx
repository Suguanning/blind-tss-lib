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F268" w14:textId="70771B16" w:rsidR="00807BC6" w:rsidRDefault="00CD5EE5" w:rsidP="00CD5EE5">
      <w:r w:rsidRPr="00CD5EE5">
        <w:rPr>
          <w:rFonts w:hint="eastAsia"/>
        </w:rPr>
        <w:t>七</w:t>
      </w:r>
      <w:r w:rsidRPr="00CD5EE5">
        <w:rPr>
          <w:rFonts w:hint="eastAsia"/>
        </w:rPr>
        <w:t>.</w:t>
      </w:r>
      <w:r w:rsidRPr="00CD5EE5">
        <w:rPr>
          <w:rFonts w:hint="eastAsia"/>
        </w:rPr>
        <w:t>参考文献，致谢，成果，附录格式审查</w:t>
      </w:r>
    </w:p>
    <w:p w14:paraId="39656565" w14:textId="4093605D" w:rsidR="00CD5EE5" w:rsidRPr="00CD5EE5" w:rsidRDefault="00CD5EE5" w:rsidP="00CD5EE5">
      <w:pPr>
        <w:rPr>
          <w:rFonts w:hint="eastAsia"/>
        </w:rPr>
      </w:pPr>
      <w:r>
        <w:rPr>
          <w:rFonts w:hint="eastAsia"/>
        </w:rPr>
        <w:t>无</w:t>
      </w:r>
    </w:p>
    <w:sectPr w:rsidR="00CD5EE5" w:rsidRPr="00CD5EE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6AC1" w14:textId="77777777" w:rsidR="0071147A" w:rsidRDefault="0071147A">
      <w:pPr>
        <w:spacing w:line="240" w:lineRule="auto"/>
      </w:pPr>
      <w:r>
        <w:separator/>
      </w:r>
    </w:p>
  </w:endnote>
  <w:endnote w:type="continuationSeparator" w:id="0">
    <w:p w14:paraId="15348244" w14:textId="77777777" w:rsidR="0071147A" w:rsidRDefault="0071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4277" w14:textId="77777777" w:rsidR="00807BC6" w:rsidRDefault="00000000">
    <w:pPr>
      <w:pStyle w:val="a9"/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9B4DB8" wp14:editId="5301422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1" name="文本框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76A7E3" w14:textId="77777777" w:rsidR="00807BC6" w:rsidRDefault="00000000">
                          <w:pPr>
                            <w:pStyle w:val="a9"/>
                            <w:ind w:firstLine="4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LXV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B4DB8" id="_x0000_t202" coordsize="21600,21600" o:spt="202" path="m,l,21600r21600,l21600,xe">
              <v:stroke joinstyle="miter"/>
              <v:path gradientshapeok="t" o:connecttype="rect"/>
            </v:shapetype>
            <v:shape id="文本框 401" o:spid="_x0000_s1026" type="#_x0000_t202" style="position:absolute;left:0;text-align:left;margin-left:0;margin-top:0;width:2in;height:2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876A7E3" w14:textId="77777777" w:rsidR="00807BC6" w:rsidRDefault="00000000">
                    <w:pPr>
                      <w:pStyle w:val="a9"/>
                      <w:ind w:firstLine="4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LXV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4DBA" w14:textId="77777777" w:rsidR="00807BC6" w:rsidRDefault="00000000">
    <w:pPr>
      <w:pStyle w:val="a9"/>
      <w:ind w:firstLine="420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54398B" wp14:editId="243086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2" name="文本框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B70C67" w14:textId="77777777" w:rsidR="00807BC6" w:rsidRDefault="00000000">
                          <w:pPr>
                            <w:pStyle w:val="a9"/>
                            <w:ind w:firstLine="4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LXIII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4398B" id="_x0000_t202" coordsize="21600,21600" o:spt="202" path="m,l,21600r21600,l21600,xe">
              <v:stroke joinstyle="miter"/>
              <v:path gradientshapeok="t" o:connecttype="rect"/>
            </v:shapetype>
            <v:shape id="文本框 402" o:spid="_x0000_s1027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FB70C67" w14:textId="77777777" w:rsidR="00807BC6" w:rsidRDefault="00000000">
                    <w:pPr>
                      <w:pStyle w:val="a9"/>
                      <w:ind w:firstLine="4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LXIII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42D2" w14:textId="77777777" w:rsidR="0071147A" w:rsidRDefault="0071147A">
      <w:pPr>
        <w:spacing w:line="240" w:lineRule="auto"/>
      </w:pPr>
      <w:r>
        <w:separator/>
      </w:r>
    </w:p>
  </w:footnote>
  <w:footnote w:type="continuationSeparator" w:id="0">
    <w:p w14:paraId="6B9FEEB7" w14:textId="77777777" w:rsidR="0071147A" w:rsidRDefault="00711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159B" w14:textId="77777777" w:rsidR="00807BC6" w:rsidRDefault="00000000">
    <w:pPr>
      <w:pStyle w:val="ab"/>
      <w:ind w:firstLine="360"/>
    </w:pPr>
    <w:r>
      <w:rPr>
        <w:rFonts w:hint="eastAsia"/>
      </w:rPr>
      <w:t>第五章</w:t>
    </w:r>
    <w:r>
      <w:rPr>
        <w:rFonts w:hint="eastAsia"/>
      </w:rPr>
      <w:t xml:space="preserve">  </w:t>
    </w:r>
    <w:r>
      <w:rPr>
        <w:rFonts w:hint="eastAsia"/>
      </w:rPr>
      <w:t>总结与展望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DAAB" w14:textId="77777777" w:rsidR="00807BC6" w:rsidRDefault="00000000">
    <w:pPr>
      <w:pStyle w:val="ab"/>
      <w:pBdr>
        <w:bottom w:val="none" w:sz="0" w:space="1" w:color="auto"/>
      </w:pBdr>
      <w:ind w:firstLine="360"/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519A78"/>
    <w:multiLevelType w:val="singleLevel"/>
    <w:tmpl w:val="A6519A7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2104716"/>
    <w:multiLevelType w:val="singleLevel"/>
    <w:tmpl w:val="B2104716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C59CEAA0"/>
    <w:multiLevelType w:val="singleLevel"/>
    <w:tmpl w:val="C59CEAA0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 w15:restartNumberingAfterBreak="0">
    <w:nsid w:val="D5B7206F"/>
    <w:multiLevelType w:val="multilevel"/>
    <w:tmpl w:val="D5B7206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E02B081B"/>
    <w:multiLevelType w:val="multilevel"/>
    <w:tmpl w:val="E02B081B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4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7463964"/>
    <w:multiLevelType w:val="multilevel"/>
    <w:tmpl w:val="E746396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1A2BBA84"/>
    <w:multiLevelType w:val="multilevel"/>
    <w:tmpl w:val="1A2BBA8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FB567E2"/>
    <w:multiLevelType w:val="multilevel"/>
    <w:tmpl w:val="5FB567E2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4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8" w15:restartNumberingAfterBreak="0">
    <w:nsid w:val="6B70807D"/>
    <w:multiLevelType w:val="multilevel"/>
    <w:tmpl w:val="6B70807D"/>
    <w:lvl w:ilvl="0">
      <w:start w:val="1"/>
      <w:numFmt w:val="decimal"/>
      <w:suff w:val="nothing"/>
      <w:lvlText w:val="%1、"/>
      <w:lvlJc w:val="left"/>
      <w:pPr>
        <w:ind w:left="0" w:firstLine="480"/>
      </w:pPr>
    </w:lvl>
    <w:lvl w:ilvl="1">
      <w:start w:val="1"/>
      <w:numFmt w:val="decimal"/>
      <w:lvlText w:val="(%2)"/>
      <w:lvlJc w:val="left"/>
      <w:pPr>
        <w:tabs>
          <w:tab w:val="left" w:pos="0"/>
        </w:tabs>
        <w:ind w:left="480" w:firstLine="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6C3BF0BB"/>
    <w:multiLevelType w:val="multilevel"/>
    <w:tmpl w:val="6C3BF0BB"/>
    <w:lvl w:ilvl="0">
      <w:start w:val="1"/>
      <w:numFmt w:val="decimal"/>
      <w:suff w:val="nothing"/>
      <w:lvlText w:val="%1、"/>
      <w:lvlJc w:val="left"/>
      <w:pPr>
        <w:ind w:left="0" w:firstLine="480"/>
      </w:pPr>
    </w:lvl>
    <w:lvl w:ilvl="1">
      <w:start w:val="1"/>
      <w:numFmt w:val="decimal"/>
      <w:lvlText w:val="(%2)"/>
      <w:lvlJc w:val="left"/>
      <w:pPr>
        <w:tabs>
          <w:tab w:val="left" w:pos="0"/>
        </w:tabs>
        <w:ind w:left="480" w:firstLine="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6E53F7E8"/>
    <w:multiLevelType w:val="multilevel"/>
    <w:tmpl w:val="6E53F7E8"/>
    <w:lvl w:ilvl="0">
      <w:start w:val="3"/>
      <w:numFmt w:val="chineseCountingThousand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4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 w16cid:durableId="875199687">
    <w:abstractNumId w:val="10"/>
  </w:num>
  <w:num w:numId="2" w16cid:durableId="11107810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09646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5062079">
    <w:abstractNumId w:val="4"/>
  </w:num>
  <w:num w:numId="5" w16cid:durableId="2030132437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0518266">
    <w:abstractNumId w:val="0"/>
  </w:num>
  <w:num w:numId="7" w16cid:durableId="391464941">
    <w:abstractNumId w:val="3"/>
  </w:num>
  <w:num w:numId="8" w16cid:durableId="1922175576">
    <w:abstractNumId w:val="9"/>
  </w:num>
  <w:num w:numId="9" w16cid:durableId="1816603148">
    <w:abstractNumId w:val="8"/>
  </w:num>
  <w:num w:numId="10" w16cid:durableId="190188769">
    <w:abstractNumId w:val="5"/>
  </w:num>
  <w:num w:numId="11" w16cid:durableId="889918298">
    <w:abstractNumId w:val="6"/>
  </w:num>
  <w:num w:numId="12" w16cid:durableId="1181510786">
    <w:abstractNumId w:val="7"/>
  </w:num>
  <w:num w:numId="13" w16cid:durableId="217938110">
    <w:abstractNumId w:val="2"/>
  </w:num>
  <w:num w:numId="14" w16cid:durableId="37496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48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3ZDBiZTkzOTQ4ZmE2MzcyMzBiZTdmNmFjZGE5M2EifQ=="/>
    <w:docVar w:name="KSO_WPS_MARK_KEY" w:val="69725975-aeda-4e21-b16b-f223436e4377"/>
  </w:docVars>
  <w:rsids>
    <w:rsidRoot w:val="4D0A1BAB"/>
    <w:rsid w:val="00071135"/>
    <w:rsid w:val="0007543C"/>
    <w:rsid w:val="000A073A"/>
    <w:rsid w:val="000A48BF"/>
    <w:rsid w:val="000A52F3"/>
    <w:rsid w:val="000A7D92"/>
    <w:rsid w:val="000C69AC"/>
    <w:rsid w:val="000D4853"/>
    <w:rsid w:val="000D62AC"/>
    <w:rsid w:val="000E4042"/>
    <w:rsid w:val="000F1F09"/>
    <w:rsid w:val="000F59B6"/>
    <w:rsid w:val="00152837"/>
    <w:rsid w:val="00182F62"/>
    <w:rsid w:val="0018405A"/>
    <w:rsid w:val="001B30CB"/>
    <w:rsid w:val="001C1EED"/>
    <w:rsid w:val="001C39B0"/>
    <w:rsid w:val="001D0355"/>
    <w:rsid w:val="001D0E17"/>
    <w:rsid w:val="001D5FB4"/>
    <w:rsid w:val="001E5EC7"/>
    <w:rsid w:val="001F3AA5"/>
    <w:rsid w:val="00215926"/>
    <w:rsid w:val="0022256C"/>
    <w:rsid w:val="002278BA"/>
    <w:rsid w:val="0023133F"/>
    <w:rsid w:val="002409DF"/>
    <w:rsid w:val="00246986"/>
    <w:rsid w:val="0026130D"/>
    <w:rsid w:val="0026753A"/>
    <w:rsid w:val="002779E2"/>
    <w:rsid w:val="002A0CB1"/>
    <w:rsid w:val="002A2C5D"/>
    <w:rsid w:val="002A7C68"/>
    <w:rsid w:val="002B0122"/>
    <w:rsid w:val="002B175D"/>
    <w:rsid w:val="002C0F6F"/>
    <w:rsid w:val="002D363A"/>
    <w:rsid w:val="00300A69"/>
    <w:rsid w:val="00332F5F"/>
    <w:rsid w:val="003532FE"/>
    <w:rsid w:val="00353636"/>
    <w:rsid w:val="0035651F"/>
    <w:rsid w:val="0037057D"/>
    <w:rsid w:val="003753A5"/>
    <w:rsid w:val="0038179F"/>
    <w:rsid w:val="003842A5"/>
    <w:rsid w:val="003B059C"/>
    <w:rsid w:val="003D2371"/>
    <w:rsid w:val="003F1B01"/>
    <w:rsid w:val="003F7C9E"/>
    <w:rsid w:val="00420002"/>
    <w:rsid w:val="00430AEE"/>
    <w:rsid w:val="00430ED4"/>
    <w:rsid w:val="00432B6C"/>
    <w:rsid w:val="00450E2B"/>
    <w:rsid w:val="00467772"/>
    <w:rsid w:val="00495700"/>
    <w:rsid w:val="004A343F"/>
    <w:rsid w:val="004A5BD4"/>
    <w:rsid w:val="004B394F"/>
    <w:rsid w:val="004D15C7"/>
    <w:rsid w:val="004E43BF"/>
    <w:rsid w:val="005140FA"/>
    <w:rsid w:val="005168A4"/>
    <w:rsid w:val="00517DA2"/>
    <w:rsid w:val="005206CF"/>
    <w:rsid w:val="00535142"/>
    <w:rsid w:val="005435C5"/>
    <w:rsid w:val="00573C03"/>
    <w:rsid w:val="00587099"/>
    <w:rsid w:val="00590E52"/>
    <w:rsid w:val="005E0143"/>
    <w:rsid w:val="00601BFC"/>
    <w:rsid w:val="006033FD"/>
    <w:rsid w:val="0060368F"/>
    <w:rsid w:val="006111D8"/>
    <w:rsid w:val="006151BA"/>
    <w:rsid w:val="0065419D"/>
    <w:rsid w:val="0066394C"/>
    <w:rsid w:val="00687643"/>
    <w:rsid w:val="006A2B94"/>
    <w:rsid w:val="006D0270"/>
    <w:rsid w:val="006D5488"/>
    <w:rsid w:val="006E2F51"/>
    <w:rsid w:val="0071147A"/>
    <w:rsid w:val="007125A5"/>
    <w:rsid w:val="00732D3B"/>
    <w:rsid w:val="00776AB3"/>
    <w:rsid w:val="007A0F3F"/>
    <w:rsid w:val="007F6C88"/>
    <w:rsid w:val="00807BC6"/>
    <w:rsid w:val="00823E78"/>
    <w:rsid w:val="00833F78"/>
    <w:rsid w:val="00843C6A"/>
    <w:rsid w:val="0086278D"/>
    <w:rsid w:val="008A3B71"/>
    <w:rsid w:val="008C521C"/>
    <w:rsid w:val="008E1FAF"/>
    <w:rsid w:val="0090115B"/>
    <w:rsid w:val="0090529D"/>
    <w:rsid w:val="009150DB"/>
    <w:rsid w:val="00930806"/>
    <w:rsid w:val="00936033"/>
    <w:rsid w:val="0094040A"/>
    <w:rsid w:val="009A3B3B"/>
    <w:rsid w:val="009E5347"/>
    <w:rsid w:val="00A616C9"/>
    <w:rsid w:val="00A65F82"/>
    <w:rsid w:val="00A7711D"/>
    <w:rsid w:val="00A903A0"/>
    <w:rsid w:val="00AB1728"/>
    <w:rsid w:val="00AB66D7"/>
    <w:rsid w:val="00AD5758"/>
    <w:rsid w:val="00AF2B92"/>
    <w:rsid w:val="00AF361E"/>
    <w:rsid w:val="00B35383"/>
    <w:rsid w:val="00B66779"/>
    <w:rsid w:val="00B70260"/>
    <w:rsid w:val="00B9262E"/>
    <w:rsid w:val="00B92E0B"/>
    <w:rsid w:val="00BA7CA7"/>
    <w:rsid w:val="00BC386E"/>
    <w:rsid w:val="00BD4730"/>
    <w:rsid w:val="00BD7AB6"/>
    <w:rsid w:val="00BE6E27"/>
    <w:rsid w:val="00BF6474"/>
    <w:rsid w:val="00C01F0F"/>
    <w:rsid w:val="00C11888"/>
    <w:rsid w:val="00C13ACE"/>
    <w:rsid w:val="00C34046"/>
    <w:rsid w:val="00CC3B68"/>
    <w:rsid w:val="00CD5EE5"/>
    <w:rsid w:val="00CE2A73"/>
    <w:rsid w:val="00CE6D1D"/>
    <w:rsid w:val="00D0639C"/>
    <w:rsid w:val="00D1285D"/>
    <w:rsid w:val="00D1474E"/>
    <w:rsid w:val="00D40756"/>
    <w:rsid w:val="00D563B7"/>
    <w:rsid w:val="00DB16BA"/>
    <w:rsid w:val="00DB5022"/>
    <w:rsid w:val="00DC4724"/>
    <w:rsid w:val="00DC713B"/>
    <w:rsid w:val="00E36015"/>
    <w:rsid w:val="00E46C54"/>
    <w:rsid w:val="00E54305"/>
    <w:rsid w:val="00E63E7D"/>
    <w:rsid w:val="00E83459"/>
    <w:rsid w:val="00E91FE6"/>
    <w:rsid w:val="00E97CE0"/>
    <w:rsid w:val="00EA40E8"/>
    <w:rsid w:val="00EB1868"/>
    <w:rsid w:val="00EB50BF"/>
    <w:rsid w:val="00EC1111"/>
    <w:rsid w:val="00EC1642"/>
    <w:rsid w:val="00ED4C34"/>
    <w:rsid w:val="00ED5F80"/>
    <w:rsid w:val="00F1796F"/>
    <w:rsid w:val="00F271A7"/>
    <w:rsid w:val="00F61948"/>
    <w:rsid w:val="00F6768F"/>
    <w:rsid w:val="00FB054A"/>
    <w:rsid w:val="00FB5C2E"/>
    <w:rsid w:val="00FC6194"/>
    <w:rsid w:val="00FD20C0"/>
    <w:rsid w:val="00FD3F8E"/>
    <w:rsid w:val="00FF3640"/>
    <w:rsid w:val="00FF394E"/>
    <w:rsid w:val="00FF742F"/>
    <w:rsid w:val="01130DE1"/>
    <w:rsid w:val="012532F1"/>
    <w:rsid w:val="01533248"/>
    <w:rsid w:val="015932FD"/>
    <w:rsid w:val="019E3125"/>
    <w:rsid w:val="01D53E5B"/>
    <w:rsid w:val="01EA0118"/>
    <w:rsid w:val="020C1AA8"/>
    <w:rsid w:val="02160F0D"/>
    <w:rsid w:val="023A03D2"/>
    <w:rsid w:val="03166FD5"/>
    <w:rsid w:val="033B1BB9"/>
    <w:rsid w:val="033D2252"/>
    <w:rsid w:val="033F31CF"/>
    <w:rsid w:val="034C108A"/>
    <w:rsid w:val="03561F09"/>
    <w:rsid w:val="03635C30"/>
    <w:rsid w:val="038208D8"/>
    <w:rsid w:val="038902C2"/>
    <w:rsid w:val="039106AD"/>
    <w:rsid w:val="03CF443E"/>
    <w:rsid w:val="03E51D09"/>
    <w:rsid w:val="03EA74D7"/>
    <w:rsid w:val="03F4702C"/>
    <w:rsid w:val="040B04B0"/>
    <w:rsid w:val="04475B53"/>
    <w:rsid w:val="046B19E4"/>
    <w:rsid w:val="04737990"/>
    <w:rsid w:val="048E4B7A"/>
    <w:rsid w:val="049904F6"/>
    <w:rsid w:val="04B61159"/>
    <w:rsid w:val="053274F9"/>
    <w:rsid w:val="05444E15"/>
    <w:rsid w:val="056723BA"/>
    <w:rsid w:val="058D14E6"/>
    <w:rsid w:val="05956642"/>
    <w:rsid w:val="059A0923"/>
    <w:rsid w:val="05A9112B"/>
    <w:rsid w:val="05B63349"/>
    <w:rsid w:val="05B80C59"/>
    <w:rsid w:val="05BE3D95"/>
    <w:rsid w:val="05D4303C"/>
    <w:rsid w:val="05FB5A9A"/>
    <w:rsid w:val="06257970"/>
    <w:rsid w:val="06524E37"/>
    <w:rsid w:val="0659586C"/>
    <w:rsid w:val="068A03B6"/>
    <w:rsid w:val="06C76C7A"/>
    <w:rsid w:val="06D80E87"/>
    <w:rsid w:val="072B5AB0"/>
    <w:rsid w:val="072F485A"/>
    <w:rsid w:val="07593D76"/>
    <w:rsid w:val="076448E5"/>
    <w:rsid w:val="07686EEB"/>
    <w:rsid w:val="07945C38"/>
    <w:rsid w:val="07AF0043"/>
    <w:rsid w:val="07B76CEE"/>
    <w:rsid w:val="07FB0853"/>
    <w:rsid w:val="082108D7"/>
    <w:rsid w:val="085C3CE3"/>
    <w:rsid w:val="08640C24"/>
    <w:rsid w:val="086A6259"/>
    <w:rsid w:val="08BC11FF"/>
    <w:rsid w:val="08F84144"/>
    <w:rsid w:val="091C1430"/>
    <w:rsid w:val="091C237C"/>
    <w:rsid w:val="092403B3"/>
    <w:rsid w:val="092A4E1A"/>
    <w:rsid w:val="09300B06"/>
    <w:rsid w:val="095B0A3B"/>
    <w:rsid w:val="09832A3A"/>
    <w:rsid w:val="09964178"/>
    <w:rsid w:val="09D51283"/>
    <w:rsid w:val="09DF6712"/>
    <w:rsid w:val="0A196C44"/>
    <w:rsid w:val="0A1D5E7B"/>
    <w:rsid w:val="0A227626"/>
    <w:rsid w:val="0A2D14EA"/>
    <w:rsid w:val="0A5371A2"/>
    <w:rsid w:val="0A556F05"/>
    <w:rsid w:val="0A56459C"/>
    <w:rsid w:val="0A64315D"/>
    <w:rsid w:val="0A7D7D7B"/>
    <w:rsid w:val="0A7E1FE3"/>
    <w:rsid w:val="0AA73501"/>
    <w:rsid w:val="0AB3379D"/>
    <w:rsid w:val="0AB97243"/>
    <w:rsid w:val="0AD2152B"/>
    <w:rsid w:val="0ADD2F10"/>
    <w:rsid w:val="0B025CD1"/>
    <w:rsid w:val="0B1A4DB3"/>
    <w:rsid w:val="0B310B66"/>
    <w:rsid w:val="0B5D6AF4"/>
    <w:rsid w:val="0B664CB3"/>
    <w:rsid w:val="0B891D14"/>
    <w:rsid w:val="0B92135E"/>
    <w:rsid w:val="0BAF6137"/>
    <w:rsid w:val="0BB13307"/>
    <w:rsid w:val="0BDB744F"/>
    <w:rsid w:val="0C1A4F0A"/>
    <w:rsid w:val="0C1A5F83"/>
    <w:rsid w:val="0C650011"/>
    <w:rsid w:val="0C9A6C74"/>
    <w:rsid w:val="0CAF61E6"/>
    <w:rsid w:val="0CB97065"/>
    <w:rsid w:val="0CE33EB0"/>
    <w:rsid w:val="0D1A33AB"/>
    <w:rsid w:val="0D4069BF"/>
    <w:rsid w:val="0DA11FD2"/>
    <w:rsid w:val="0DCE4CA7"/>
    <w:rsid w:val="0DD26630"/>
    <w:rsid w:val="0E103077"/>
    <w:rsid w:val="0E124193"/>
    <w:rsid w:val="0E1A2A75"/>
    <w:rsid w:val="0E1A3B33"/>
    <w:rsid w:val="0E4560E8"/>
    <w:rsid w:val="0E460C3F"/>
    <w:rsid w:val="0E8F4521"/>
    <w:rsid w:val="0EAD1EE8"/>
    <w:rsid w:val="0EBD5B29"/>
    <w:rsid w:val="0ED30755"/>
    <w:rsid w:val="0F0F7D7E"/>
    <w:rsid w:val="0F135152"/>
    <w:rsid w:val="0F22503C"/>
    <w:rsid w:val="0F4A0A0C"/>
    <w:rsid w:val="0FC00319"/>
    <w:rsid w:val="0FC30926"/>
    <w:rsid w:val="0FD85A54"/>
    <w:rsid w:val="104C6DCF"/>
    <w:rsid w:val="1057106E"/>
    <w:rsid w:val="105D3145"/>
    <w:rsid w:val="107933B1"/>
    <w:rsid w:val="107B22FA"/>
    <w:rsid w:val="10910576"/>
    <w:rsid w:val="109B71AD"/>
    <w:rsid w:val="10A95ADB"/>
    <w:rsid w:val="10C62E11"/>
    <w:rsid w:val="10C64675"/>
    <w:rsid w:val="10E211BC"/>
    <w:rsid w:val="10F6017A"/>
    <w:rsid w:val="10F769CE"/>
    <w:rsid w:val="10FB7C4C"/>
    <w:rsid w:val="1142587A"/>
    <w:rsid w:val="117B5139"/>
    <w:rsid w:val="118F65E6"/>
    <w:rsid w:val="11DF756D"/>
    <w:rsid w:val="11E903EC"/>
    <w:rsid w:val="11FF0D75"/>
    <w:rsid w:val="12081C36"/>
    <w:rsid w:val="121E358C"/>
    <w:rsid w:val="12297E7A"/>
    <w:rsid w:val="122B27B2"/>
    <w:rsid w:val="12491BA5"/>
    <w:rsid w:val="12647A72"/>
    <w:rsid w:val="12753722"/>
    <w:rsid w:val="127C300E"/>
    <w:rsid w:val="128D521B"/>
    <w:rsid w:val="12923470"/>
    <w:rsid w:val="129F0AAB"/>
    <w:rsid w:val="12A8795F"/>
    <w:rsid w:val="12BC165D"/>
    <w:rsid w:val="12D20275"/>
    <w:rsid w:val="12D44930"/>
    <w:rsid w:val="12DD3A56"/>
    <w:rsid w:val="12E25944"/>
    <w:rsid w:val="12E84200"/>
    <w:rsid w:val="12F638C8"/>
    <w:rsid w:val="12F72695"/>
    <w:rsid w:val="12F727EF"/>
    <w:rsid w:val="13031E4C"/>
    <w:rsid w:val="130A061A"/>
    <w:rsid w:val="1319085D"/>
    <w:rsid w:val="132A2105"/>
    <w:rsid w:val="135072B1"/>
    <w:rsid w:val="13606F15"/>
    <w:rsid w:val="138C54D3"/>
    <w:rsid w:val="139231D1"/>
    <w:rsid w:val="13A520F1"/>
    <w:rsid w:val="13AF628E"/>
    <w:rsid w:val="13F4317A"/>
    <w:rsid w:val="13F70E5A"/>
    <w:rsid w:val="13F864F7"/>
    <w:rsid w:val="14093760"/>
    <w:rsid w:val="14176E91"/>
    <w:rsid w:val="141C3335"/>
    <w:rsid w:val="145F5FBF"/>
    <w:rsid w:val="147A373C"/>
    <w:rsid w:val="14965B42"/>
    <w:rsid w:val="14AF76CB"/>
    <w:rsid w:val="14B17FA9"/>
    <w:rsid w:val="14B40B38"/>
    <w:rsid w:val="14B44CE1"/>
    <w:rsid w:val="14C130DD"/>
    <w:rsid w:val="14C1327C"/>
    <w:rsid w:val="14D61575"/>
    <w:rsid w:val="15791B20"/>
    <w:rsid w:val="15835673"/>
    <w:rsid w:val="15BB0A10"/>
    <w:rsid w:val="15BE749A"/>
    <w:rsid w:val="15C43DC0"/>
    <w:rsid w:val="15CF1D6C"/>
    <w:rsid w:val="15F1161D"/>
    <w:rsid w:val="16180C81"/>
    <w:rsid w:val="162A19D9"/>
    <w:rsid w:val="162A649D"/>
    <w:rsid w:val="1633145E"/>
    <w:rsid w:val="1651030E"/>
    <w:rsid w:val="166C0546"/>
    <w:rsid w:val="16785255"/>
    <w:rsid w:val="16945D7B"/>
    <w:rsid w:val="16A82624"/>
    <w:rsid w:val="16AD3796"/>
    <w:rsid w:val="16DB7346"/>
    <w:rsid w:val="16DC051F"/>
    <w:rsid w:val="1711672C"/>
    <w:rsid w:val="172D0B8C"/>
    <w:rsid w:val="17375756"/>
    <w:rsid w:val="173C2D6C"/>
    <w:rsid w:val="17444642"/>
    <w:rsid w:val="17472445"/>
    <w:rsid w:val="177469AA"/>
    <w:rsid w:val="17D02F59"/>
    <w:rsid w:val="17DF23C2"/>
    <w:rsid w:val="18047D2E"/>
    <w:rsid w:val="186D3D24"/>
    <w:rsid w:val="18982224"/>
    <w:rsid w:val="18B05267"/>
    <w:rsid w:val="18D771F0"/>
    <w:rsid w:val="18E831AB"/>
    <w:rsid w:val="18EB3376"/>
    <w:rsid w:val="18FC0A05"/>
    <w:rsid w:val="192062F1"/>
    <w:rsid w:val="19526248"/>
    <w:rsid w:val="195919B3"/>
    <w:rsid w:val="196A3FD2"/>
    <w:rsid w:val="198D2276"/>
    <w:rsid w:val="19910C84"/>
    <w:rsid w:val="199155F1"/>
    <w:rsid w:val="19AC41D9"/>
    <w:rsid w:val="19BA3865"/>
    <w:rsid w:val="19EA6AAF"/>
    <w:rsid w:val="19F631CE"/>
    <w:rsid w:val="1A11228E"/>
    <w:rsid w:val="1A122730"/>
    <w:rsid w:val="1A1E7039"/>
    <w:rsid w:val="1A2C2053"/>
    <w:rsid w:val="1A310B82"/>
    <w:rsid w:val="1A3B6503"/>
    <w:rsid w:val="1A9F2E53"/>
    <w:rsid w:val="1ABF4D65"/>
    <w:rsid w:val="1ACC02F4"/>
    <w:rsid w:val="1ADD5558"/>
    <w:rsid w:val="1AE15346"/>
    <w:rsid w:val="1AE94FB9"/>
    <w:rsid w:val="1AEA6B3C"/>
    <w:rsid w:val="1AEF4888"/>
    <w:rsid w:val="1AFC3438"/>
    <w:rsid w:val="1B3168F7"/>
    <w:rsid w:val="1B3A3A66"/>
    <w:rsid w:val="1B4F1743"/>
    <w:rsid w:val="1B506DE6"/>
    <w:rsid w:val="1B580DC3"/>
    <w:rsid w:val="1B6E4200"/>
    <w:rsid w:val="1B7F24EA"/>
    <w:rsid w:val="1B9A1E0C"/>
    <w:rsid w:val="1B9C5057"/>
    <w:rsid w:val="1B9E5C6D"/>
    <w:rsid w:val="1BC25B54"/>
    <w:rsid w:val="1BED5DDD"/>
    <w:rsid w:val="1C0302FC"/>
    <w:rsid w:val="1C0A3439"/>
    <w:rsid w:val="1C0E5BC1"/>
    <w:rsid w:val="1C1E0C92"/>
    <w:rsid w:val="1C307F20"/>
    <w:rsid w:val="1C3E1334"/>
    <w:rsid w:val="1C5F753A"/>
    <w:rsid w:val="1C710FE0"/>
    <w:rsid w:val="1C715A10"/>
    <w:rsid w:val="1C850D11"/>
    <w:rsid w:val="1C870547"/>
    <w:rsid w:val="1C927A29"/>
    <w:rsid w:val="1CF0262F"/>
    <w:rsid w:val="1D1D719C"/>
    <w:rsid w:val="1D24052A"/>
    <w:rsid w:val="1D330273"/>
    <w:rsid w:val="1D5D63A2"/>
    <w:rsid w:val="1D702E7B"/>
    <w:rsid w:val="1D774AFE"/>
    <w:rsid w:val="1D851E6F"/>
    <w:rsid w:val="1DA625F7"/>
    <w:rsid w:val="1DA82F09"/>
    <w:rsid w:val="1DB03E9F"/>
    <w:rsid w:val="1DBC650F"/>
    <w:rsid w:val="1DC13FCB"/>
    <w:rsid w:val="1DC256AB"/>
    <w:rsid w:val="1E1B1AB1"/>
    <w:rsid w:val="1E1C31B3"/>
    <w:rsid w:val="1E4B4B5A"/>
    <w:rsid w:val="1E7352C5"/>
    <w:rsid w:val="1E9A4F48"/>
    <w:rsid w:val="1EB419F6"/>
    <w:rsid w:val="1ECC70CB"/>
    <w:rsid w:val="1ECE4BF1"/>
    <w:rsid w:val="1ECF7FB8"/>
    <w:rsid w:val="1EE16DEA"/>
    <w:rsid w:val="1EF31144"/>
    <w:rsid w:val="1F1545CE"/>
    <w:rsid w:val="1F3537A6"/>
    <w:rsid w:val="1F373E03"/>
    <w:rsid w:val="1F7E2174"/>
    <w:rsid w:val="1F8D5914"/>
    <w:rsid w:val="1F933745"/>
    <w:rsid w:val="1FA37E2C"/>
    <w:rsid w:val="1FBE666A"/>
    <w:rsid w:val="1FCA3842"/>
    <w:rsid w:val="201D018C"/>
    <w:rsid w:val="20966EA7"/>
    <w:rsid w:val="209677A6"/>
    <w:rsid w:val="209C560A"/>
    <w:rsid w:val="20A16D15"/>
    <w:rsid w:val="20CE712B"/>
    <w:rsid w:val="20D67D8D"/>
    <w:rsid w:val="20DA4DAE"/>
    <w:rsid w:val="20DA787E"/>
    <w:rsid w:val="20DC4649"/>
    <w:rsid w:val="20DC7CCA"/>
    <w:rsid w:val="2100305C"/>
    <w:rsid w:val="212C0A4E"/>
    <w:rsid w:val="21891678"/>
    <w:rsid w:val="21E447C6"/>
    <w:rsid w:val="22106C92"/>
    <w:rsid w:val="221C0C67"/>
    <w:rsid w:val="225C42C2"/>
    <w:rsid w:val="229761DD"/>
    <w:rsid w:val="22BD1205"/>
    <w:rsid w:val="22C8217F"/>
    <w:rsid w:val="22D14CB0"/>
    <w:rsid w:val="22D255CC"/>
    <w:rsid w:val="22DB0F2E"/>
    <w:rsid w:val="22E70B28"/>
    <w:rsid w:val="22EF052D"/>
    <w:rsid w:val="22F10BA7"/>
    <w:rsid w:val="231B0355"/>
    <w:rsid w:val="233A182A"/>
    <w:rsid w:val="2351194D"/>
    <w:rsid w:val="236B1D7F"/>
    <w:rsid w:val="23775858"/>
    <w:rsid w:val="23870928"/>
    <w:rsid w:val="238B4659"/>
    <w:rsid w:val="23925F62"/>
    <w:rsid w:val="23A41BAA"/>
    <w:rsid w:val="23AF4435"/>
    <w:rsid w:val="23B07C48"/>
    <w:rsid w:val="23B23B5F"/>
    <w:rsid w:val="23B33488"/>
    <w:rsid w:val="23DF3E65"/>
    <w:rsid w:val="24043910"/>
    <w:rsid w:val="245C4A4D"/>
    <w:rsid w:val="246261AF"/>
    <w:rsid w:val="246749E2"/>
    <w:rsid w:val="246C43CB"/>
    <w:rsid w:val="247725C7"/>
    <w:rsid w:val="24815FDF"/>
    <w:rsid w:val="249B5CA2"/>
    <w:rsid w:val="24AE43E7"/>
    <w:rsid w:val="24C543A1"/>
    <w:rsid w:val="24D46F82"/>
    <w:rsid w:val="250C58A9"/>
    <w:rsid w:val="25231DDA"/>
    <w:rsid w:val="25257720"/>
    <w:rsid w:val="254F10C5"/>
    <w:rsid w:val="25856CD6"/>
    <w:rsid w:val="25A67CC5"/>
    <w:rsid w:val="25CD414C"/>
    <w:rsid w:val="25E40032"/>
    <w:rsid w:val="25E45040"/>
    <w:rsid w:val="260F621B"/>
    <w:rsid w:val="261A2CED"/>
    <w:rsid w:val="267832D8"/>
    <w:rsid w:val="268B33C8"/>
    <w:rsid w:val="26C775C6"/>
    <w:rsid w:val="26E01CD2"/>
    <w:rsid w:val="26EF7E56"/>
    <w:rsid w:val="26FA4AC6"/>
    <w:rsid w:val="270D741D"/>
    <w:rsid w:val="27621105"/>
    <w:rsid w:val="279831F2"/>
    <w:rsid w:val="279B7D4A"/>
    <w:rsid w:val="27BB73AD"/>
    <w:rsid w:val="27D00F92"/>
    <w:rsid w:val="27FA6A57"/>
    <w:rsid w:val="28000841"/>
    <w:rsid w:val="281363EB"/>
    <w:rsid w:val="28400955"/>
    <w:rsid w:val="285E0D94"/>
    <w:rsid w:val="28612632"/>
    <w:rsid w:val="28666168"/>
    <w:rsid w:val="286C3843"/>
    <w:rsid w:val="28710939"/>
    <w:rsid w:val="287B7B98"/>
    <w:rsid w:val="287F0D0A"/>
    <w:rsid w:val="287F7C81"/>
    <w:rsid w:val="2882372E"/>
    <w:rsid w:val="2898568C"/>
    <w:rsid w:val="28AE4515"/>
    <w:rsid w:val="28CB4DAA"/>
    <w:rsid w:val="28CF77CD"/>
    <w:rsid w:val="28E2544A"/>
    <w:rsid w:val="28ED3EC6"/>
    <w:rsid w:val="28EE5709"/>
    <w:rsid w:val="2919115F"/>
    <w:rsid w:val="2934401A"/>
    <w:rsid w:val="29523D5F"/>
    <w:rsid w:val="295C62BE"/>
    <w:rsid w:val="296A5517"/>
    <w:rsid w:val="29715413"/>
    <w:rsid w:val="297618AC"/>
    <w:rsid w:val="297C26C7"/>
    <w:rsid w:val="299C4975"/>
    <w:rsid w:val="29CC2546"/>
    <w:rsid w:val="29D30788"/>
    <w:rsid w:val="29D42F12"/>
    <w:rsid w:val="29F55728"/>
    <w:rsid w:val="2A0B0AA8"/>
    <w:rsid w:val="2A217FD7"/>
    <w:rsid w:val="2A2F3DE7"/>
    <w:rsid w:val="2A4E6BE6"/>
    <w:rsid w:val="2A5A1A2F"/>
    <w:rsid w:val="2A695971"/>
    <w:rsid w:val="2A8D3BB3"/>
    <w:rsid w:val="2A8E1573"/>
    <w:rsid w:val="2AAC10E7"/>
    <w:rsid w:val="2AB70C30"/>
    <w:rsid w:val="2AD96B0F"/>
    <w:rsid w:val="2B2654FC"/>
    <w:rsid w:val="2B673D80"/>
    <w:rsid w:val="2B68045E"/>
    <w:rsid w:val="2B9934E1"/>
    <w:rsid w:val="2BCC24B9"/>
    <w:rsid w:val="2BD9459B"/>
    <w:rsid w:val="2C0E2AD1"/>
    <w:rsid w:val="2C1A1ABA"/>
    <w:rsid w:val="2C223EC6"/>
    <w:rsid w:val="2C434DDA"/>
    <w:rsid w:val="2C9F24D4"/>
    <w:rsid w:val="2CF30BEA"/>
    <w:rsid w:val="2CFE48F4"/>
    <w:rsid w:val="2D062E65"/>
    <w:rsid w:val="2D191183"/>
    <w:rsid w:val="2D1A6C2E"/>
    <w:rsid w:val="2D3C71CA"/>
    <w:rsid w:val="2D4C6366"/>
    <w:rsid w:val="2D4D7629"/>
    <w:rsid w:val="2D755BE9"/>
    <w:rsid w:val="2D7E782E"/>
    <w:rsid w:val="2DAC2BAB"/>
    <w:rsid w:val="2DE82A20"/>
    <w:rsid w:val="2DF96942"/>
    <w:rsid w:val="2E424CB4"/>
    <w:rsid w:val="2E512B6F"/>
    <w:rsid w:val="2E586286"/>
    <w:rsid w:val="2E6C58E4"/>
    <w:rsid w:val="2E717347"/>
    <w:rsid w:val="2E8E614B"/>
    <w:rsid w:val="2E976750"/>
    <w:rsid w:val="2ECE2882"/>
    <w:rsid w:val="2EE23DA1"/>
    <w:rsid w:val="2EE45D6B"/>
    <w:rsid w:val="2EED6908"/>
    <w:rsid w:val="2EFF6701"/>
    <w:rsid w:val="2F174AD5"/>
    <w:rsid w:val="2F3114F9"/>
    <w:rsid w:val="2F3E36CD"/>
    <w:rsid w:val="2FD065DE"/>
    <w:rsid w:val="2FD14577"/>
    <w:rsid w:val="2FE30A2C"/>
    <w:rsid w:val="2FFD7D44"/>
    <w:rsid w:val="30183F1E"/>
    <w:rsid w:val="30422009"/>
    <w:rsid w:val="30635218"/>
    <w:rsid w:val="30881DDD"/>
    <w:rsid w:val="30890978"/>
    <w:rsid w:val="30E3452C"/>
    <w:rsid w:val="30E77B08"/>
    <w:rsid w:val="30F86EC2"/>
    <w:rsid w:val="31040A39"/>
    <w:rsid w:val="310C3771"/>
    <w:rsid w:val="311346E6"/>
    <w:rsid w:val="3127315D"/>
    <w:rsid w:val="31615C19"/>
    <w:rsid w:val="31C81974"/>
    <w:rsid w:val="31CB2887"/>
    <w:rsid w:val="31CD297B"/>
    <w:rsid w:val="32117BF5"/>
    <w:rsid w:val="323E5E75"/>
    <w:rsid w:val="32503CEC"/>
    <w:rsid w:val="3258692C"/>
    <w:rsid w:val="32764F2C"/>
    <w:rsid w:val="32807B59"/>
    <w:rsid w:val="32BF4B25"/>
    <w:rsid w:val="33007F5B"/>
    <w:rsid w:val="330864CC"/>
    <w:rsid w:val="33092B2E"/>
    <w:rsid w:val="330A50C5"/>
    <w:rsid w:val="332E1CAB"/>
    <w:rsid w:val="33342F28"/>
    <w:rsid w:val="33447AC8"/>
    <w:rsid w:val="334874D6"/>
    <w:rsid w:val="334D2131"/>
    <w:rsid w:val="33557238"/>
    <w:rsid w:val="336E68C4"/>
    <w:rsid w:val="3394419D"/>
    <w:rsid w:val="339752F2"/>
    <w:rsid w:val="33CD12BB"/>
    <w:rsid w:val="33E32A95"/>
    <w:rsid w:val="33F7209D"/>
    <w:rsid w:val="341462E2"/>
    <w:rsid w:val="342F2A75"/>
    <w:rsid w:val="343725EF"/>
    <w:rsid w:val="34474DD2"/>
    <w:rsid w:val="344A0E7C"/>
    <w:rsid w:val="34514978"/>
    <w:rsid w:val="347601E6"/>
    <w:rsid w:val="347831DE"/>
    <w:rsid w:val="34B41D3C"/>
    <w:rsid w:val="34BB7AFC"/>
    <w:rsid w:val="34D63CCD"/>
    <w:rsid w:val="3500311A"/>
    <w:rsid w:val="353335A8"/>
    <w:rsid w:val="35400F5E"/>
    <w:rsid w:val="358C136B"/>
    <w:rsid w:val="358C136F"/>
    <w:rsid w:val="35A60FBF"/>
    <w:rsid w:val="35BB1242"/>
    <w:rsid w:val="35BC13D3"/>
    <w:rsid w:val="35D73F34"/>
    <w:rsid w:val="35EF3F73"/>
    <w:rsid w:val="35FC399A"/>
    <w:rsid w:val="360016CD"/>
    <w:rsid w:val="364D2EB2"/>
    <w:rsid w:val="3656754F"/>
    <w:rsid w:val="366223EA"/>
    <w:rsid w:val="367B0D63"/>
    <w:rsid w:val="3684789F"/>
    <w:rsid w:val="36EA627A"/>
    <w:rsid w:val="36F92695"/>
    <w:rsid w:val="36FB1EA4"/>
    <w:rsid w:val="370E607B"/>
    <w:rsid w:val="37182A56"/>
    <w:rsid w:val="37422246"/>
    <w:rsid w:val="37543B31"/>
    <w:rsid w:val="376637C1"/>
    <w:rsid w:val="376C04B0"/>
    <w:rsid w:val="376D2DA2"/>
    <w:rsid w:val="378D172D"/>
    <w:rsid w:val="378F7346"/>
    <w:rsid w:val="37985C02"/>
    <w:rsid w:val="379876F3"/>
    <w:rsid w:val="37D23698"/>
    <w:rsid w:val="37F35EAF"/>
    <w:rsid w:val="38090469"/>
    <w:rsid w:val="38137A1C"/>
    <w:rsid w:val="38175AE8"/>
    <w:rsid w:val="38211926"/>
    <w:rsid w:val="387243E8"/>
    <w:rsid w:val="38725295"/>
    <w:rsid w:val="38795776"/>
    <w:rsid w:val="38AC16A8"/>
    <w:rsid w:val="38B67B31"/>
    <w:rsid w:val="392853F4"/>
    <w:rsid w:val="39557F91"/>
    <w:rsid w:val="39646FDB"/>
    <w:rsid w:val="39743AD8"/>
    <w:rsid w:val="39AE57C5"/>
    <w:rsid w:val="39B822CE"/>
    <w:rsid w:val="39BC2320"/>
    <w:rsid w:val="39E800A0"/>
    <w:rsid w:val="39FE3167"/>
    <w:rsid w:val="3A00614F"/>
    <w:rsid w:val="3A013C75"/>
    <w:rsid w:val="3A0461E5"/>
    <w:rsid w:val="3A105C66"/>
    <w:rsid w:val="3A7C154E"/>
    <w:rsid w:val="3A830B2E"/>
    <w:rsid w:val="3A9C0517"/>
    <w:rsid w:val="3AA207F7"/>
    <w:rsid w:val="3AAF1923"/>
    <w:rsid w:val="3AB5717C"/>
    <w:rsid w:val="3ADB44C6"/>
    <w:rsid w:val="3ADB6274"/>
    <w:rsid w:val="3B133C60"/>
    <w:rsid w:val="3B455E28"/>
    <w:rsid w:val="3B6A75F8"/>
    <w:rsid w:val="3B7D32FB"/>
    <w:rsid w:val="3B827992"/>
    <w:rsid w:val="3B902FE7"/>
    <w:rsid w:val="3BBD1E1E"/>
    <w:rsid w:val="3BBF5B96"/>
    <w:rsid w:val="3BC471F4"/>
    <w:rsid w:val="3BC92C9E"/>
    <w:rsid w:val="3BEB0739"/>
    <w:rsid w:val="3BF12DCA"/>
    <w:rsid w:val="3BFF28A7"/>
    <w:rsid w:val="3C227013"/>
    <w:rsid w:val="3C340332"/>
    <w:rsid w:val="3C3E56A4"/>
    <w:rsid w:val="3C4B742A"/>
    <w:rsid w:val="3C5C7653"/>
    <w:rsid w:val="3C616C4D"/>
    <w:rsid w:val="3C81720B"/>
    <w:rsid w:val="3C8D3922"/>
    <w:rsid w:val="3C8E1239"/>
    <w:rsid w:val="3CE55A64"/>
    <w:rsid w:val="3D0E357A"/>
    <w:rsid w:val="3D255001"/>
    <w:rsid w:val="3D5D5666"/>
    <w:rsid w:val="3D632551"/>
    <w:rsid w:val="3D6C4AE1"/>
    <w:rsid w:val="3D7D1865"/>
    <w:rsid w:val="3D956BAE"/>
    <w:rsid w:val="3DD14447"/>
    <w:rsid w:val="3DE16E67"/>
    <w:rsid w:val="3DF62BCC"/>
    <w:rsid w:val="3E0718DF"/>
    <w:rsid w:val="3E100964"/>
    <w:rsid w:val="3E1201FF"/>
    <w:rsid w:val="3E2E196F"/>
    <w:rsid w:val="3E427218"/>
    <w:rsid w:val="3E4568A8"/>
    <w:rsid w:val="3E665FC8"/>
    <w:rsid w:val="3EB07A18"/>
    <w:rsid w:val="3ED3046A"/>
    <w:rsid w:val="3ED90D1D"/>
    <w:rsid w:val="3F632CDC"/>
    <w:rsid w:val="3F892FBC"/>
    <w:rsid w:val="3FBD23EC"/>
    <w:rsid w:val="3FDB6366"/>
    <w:rsid w:val="4010178E"/>
    <w:rsid w:val="402A6074"/>
    <w:rsid w:val="404722ED"/>
    <w:rsid w:val="40817506"/>
    <w:rsid w:val="40B711EC"/>
    <w:rsid w:val="40C060BC"/>
    <w:rsid w:val="40D01A06"/>
    <w:rsid w:val="40FE4A6B"/>
    <w:rsid w:val="41196FA6"/>
    <w:rsid w:val="41375212"/>
    <w:rsid w:val="41397816"/>
    <w:rsid w:val="41523008"/>
    <w:rsid w:val="4156194F"/>
    <w:rsid w:val="41AA4BF2"/>
    <w:rsid w:val="41B95023"/>
    <w:rsid w:val="41D3177D"/>
    <w:rsid w:val="41FE60C2"/>
    <w:rsid w:val="42013BB4"/>
    <w:rsid w:val="422509B2"/>
    <w:rsid w:val="42276243"/>
    <w:rsid w:val="422F2B97"/>
    <w:rsid w:val="423D15C3"/>
    <w:rsid w:val="424C0421"/>
    <w:rsid w:val="42652173"/>
    <w:rsid w:val="42731488"/>
    <w:rsid w:val="42824498"/>
    <w:rsid w:val="428471F1"/>
    <w:rsid w:val="428D5136"/>
    <w:rsid w:val="428E00FC"/>
    <w:rsid w:val="42A169B9"/>
    <w:rsid w:val="42BC49EE"/>
    <w:rsid w:val="42DC0DDB"/>
    <w:rsid w:val="42EB356A"/>
    <w:rsid w:val="430F0CAC"/>
    <w:rsid w:val="437E3C95"/>
    <w:rsid w:val="43A0005B"/>
    <w:rsid w:val="43A713E9"/>
    <w:rsid w:val="43B3028D"/>
    <w:rsid w:val="43CF6B92"/>
    <w:rsid w:val="43EE75F2"/>
    <w:rsid w:val="44032938"/>
    <w:rsid w:val="4404683C"/>
    <w:rsid w:val="4405708D"/>
    <w:rsid w:val="440F51E1"/>
    <w:rsid w:val="44394287"/>
    <w:rsid w:val="443D37DF"/>
    <w:rsid w:val="445F1C2A"/>
    <w:rsid w:val="44666784"/>
    <w:rsid w:val="446A2417"/>
    <w:rsid w:val="447137A5"/>
    <w:rsid w:val="449F0313"/>
    <w:rsid w:val="44A7619F"/>
    <w:rsid w:val="44AE681A"/>
    <w:rsid w:val="44FC39B7"/>
    <w:rsid w:val="44FE772F"/>
    <w:rsid w:val="451C1AB1"/>
    <w:rsid w:val="45310CF4"/>
    <w:rsid w:val="45404D0D"/>
    <w:rsid w:val="455376DD"/>
    <w:rsid w:val="456662A0"/>
    <w:rsid w:val="45700EE7"/>
    <w:rsid w:val="459E681C"/>
    <w:rsid w:val="45A32084"/>
    <w:rsid w:val="45A71B75"/>
    <w:rsid w:val="45E51386"/>
    <w:rsid w:val="45E74EF6"/>
    <w:rsid w:val="45EF1828"/>
    <w:rsid w:val="45F4468E"/>
    <w:rsid w:val="45FE618C"/>
    <w:rsid w:val="46143EC9"/>
    <w:rsid w:val="462A4AD0"/>
    <w:rsid w:val="462C765D"/>
    <w:rsid w:val="4642439B"/>
    <w:rsid w:val="46604A39"/>
    <w:rsid w:val="469B2D5C"/>
    <w:rsid w:val="46B5206F"/>
    <w:rsid w:val="46C501B1"/>
    <w:rsid w:val="46CD23F3"/>
    <w:rsid w:val="46E25E9A"/>
    <w:rsid w:val="46F56910"/>
    <w:rsid w:val="47036B3B"/>
    <w:rsid w:val="472408CB"/>
    <w:rsid w:val="4731721D"/>
    <w:rsid w:val="474C78C4"/>
    <w:rsid w:val="47594C02"/>
    <w:rsid w:val="477115BC"/>
    <w:rsid w:val="47750953"/>
    <w:rsid w:val="47A5683F"/>
    <w:rsid w:val="47B336A8"/>
    <w:rsid w:val="47B435DD"/>
    <w:rsid w:val="47D016E3"/>
    <w:rsid w:val="48275AD7"/>
    <w:rsid w:val="483671E0"/>
    <w:rsid w:val="4840005F"/>
    <w:rsid w:val="48657AC5"/>
    <w:rsid w:val="487E4976"/>
    <w:rsid w:val="48A91D1E"/>
    <w:rsid w:val="48A94A29"/>
    <w:rsid w:val="48AF2AEE"/>
    <w:rsid w:val="48B25ADB"/>
    <w:rsid w:val="48E44E8E"/>
    <w:rsid w:val="48E64072"/>
    <w:rsid w:val="490B00AB"/>
    <w:rsid w:val="491237A9"/>
    <w:rsid w:val="491E2AE6"/>
    <w:rsid w:val="492B03C7"/>
    <w:rsid w:val="49385C0C"/>
    <w:rsid w:val="49385D92"/>
    <w:rsid w:val="494157E4"/>
    <w:rsid w:val="49441969"/>
    <w:rsid w:val="495F2766"/>
    <w:rsid w:val="49647D7D"/>
    <w:rsid w:val="496D09DF"/>
    <w:rsid w:val="49792BA2"/>
    <w:rsid w:val="49816239"/>
    <w:rsid w:val="49B758A3"/>
    <w:rsid w:val="49BE1B48"/>
    <w:rsid w:val="49CF3448"/>
    <w:rsid w:val="49DE368B"/>
    <w:rsid w:val="4A01340D"/>
    <w:rsid w:val="4A1801BD"/>
    <w:rsid w:val="4A393015"/>
    <w:rsid w:val="4A3B0ADD"/>
    <w:rsid w:val="4A6654D5"/>
    <w:rsid w:val="4A715CB9"/>
    <w:rsid w:val="4A745D9D"/>
    <w:rsid w:val="4A827F32"/>
    <w:rsid w:val="4A8D6291"/>
    <w:rsid w:val="4A9E0F57"/>
    <w:rsid w:val="4AFB491E"/>
    <w:rsid w:val="4B142950"/>
    <w:rsid w:val="4B1650A7"/>
    <w:rsid w:val="4B1F5D09"/>
    <w:rsid w:val="4B5A4F93"/>
    <w:rsid w:val="4B6B0F4E"/>
    <w:rsid w:val="4B8F3721"/>
    <w:rsid w:val="4B95246F"/>
    <w:rsid w:val="4B977F95"/>
    <w:rsid w:val="4B9E23D3"/>
    <w:rsid w:val="4BA87FF4"/>
    <w:rsid w:val="4BBD5898"/>
    <w:rsid w:val="4BE16E69"/>
    <w:rsid w:val="4C0925A9"/>
    <w:rsid w:val="4C0C2DF4"/>
    <w:rsid w:val="4C1435D8"/>
    <w:rsid w:val="4C383089"/>
    <w:rsid w:val="4C3F73EE"/>
    <w:rsid w:val="4C4969C8"/>
    <w:rsid w:val="4C5365B2"/>
    <w:rsid w:val="4C6205A3"/>
    <w:rsid w:val="4C793B3F"/>
    <w:rsid w:val="4C7D362F"/>
    <w:rsid w:val="4CC44806"/>
    <w:rsid w:val="4CD508FD"/>
    <w:rsid w:val="4CF5766A"/>
    <w:rsid w:val="4CFA4C80"/>
    <w:rsid w:val="4D0619F8"/>
    <w:rsid w:val="4D0A1BAB"/>
    <w:rsid w:val="4D304D25"/>
    <w:rsid w:val="4D4554E5"/>
    <w:rsid w:val="4D487A81"/>
    <w:rsid w:val="4D853C39"/>
    <w:rsid w:val="4DAD3A2B"/>
    <w:rsid w:val="4DCA2BC6"/>
    <w:rsid w:val="4DE33966"/>
    <w:rsid w:val="4DEA362D"/>
    <w:rsid w:val="4DF269DF"/>
    <w:rsid w:val="4E0538DC"/>
    <w:rsid w:val="4E3221F7"/>
    <w:rsid w:val="4E347D1E"/>
    <w:rsid w:val="4E414851"/>
    <w:rsid w:val="4E832A53"/>
    <w:rsid w:val="4E9A3DF9"/>
    <w:rsid w:val="4EF32B31"/>
    <w:rsid w:val="4EFD2805"/>
    <w:rsid w:val="4F00633D"/>
    <w:rsid w:val="4F0E635C"/>
    <w:rsid w:val="4F1D2EA8"/>
    <w:rsid w:val="4F302BDB"/>
    <w:rsid w:val="4F4C3E58"/>
    <w:rsid w:val="4F604B42"/>
    <w:rsid w:val="4F6F4D85"/>
    <w:rsid w:val="4F771315"/>
    <w:rsid w:val="4F77276E"/>
    <w:rsid w:val="4F9667B6"/>
    <w:rsid w:val="4FA15887"/>
    <w:rsid w:val="4FBF2AE6"/>
    <w:rsid w:val="4FC55C87"/>
    <w:rsid w:val="4FEE03A0"/>
    <w:rsid w:val="50104B02"/>
    <w:rsid w:val="503D03B4"/>
    <w:rsid w:val="504B76A2"/>
    <w:rsid w:val="50877D6E"/>
    <w:rsid w:val="509D4A4B"/>
    <w:rsid w:val="50AD2922"/>
    <w:rsid w:val="50EC40B1"/>
    <w:rsid w:val="51031C29"/>
    <w:rsid w:val="510B2BA8"/>
    <w:rsid w:val="51180E12"/>
    <w:rsid w:val="51273F46"/>
    <w:rsid w:val="51346287"/>
    <w:rsid w:val="513B6904"/>
    <w:rsid w:val="51514F62"/>
    <w:rsid w:val="5159675B"/>
    <w:rsid w:val="516358DA"/>
    <w:rsid w:val="51644DBE"/>
    <w:rsid w:val="518D1E7E"/>
    <w:rsid w:val="519B2B05"/>
    <w:rsid w:val="51A6454B"/>
    <w:rsid w:val="51C26F3F"/>
    <w:rsid w:val="51D57A6A"/>
    <w:rsid w:val="51DD668D"/>
    <w:rsid w:val="51E2385C"/>
    <w:rsid w:val="51F779E0"/>
    <w:rsid w:val="52397FF8"/>
    <w:rsid w:val="523B28E4"/>
    <w:rsid w:val="523F7C6D"/>
    <w:rsid w:val="528043E7"/>
    <w:rsid w:val="52832168"/>
    <w:rsid w:val="52841AC9"/>
    <w:rsid w:val="528D5C4E"/>
    <w:rsid w:val="52B6146D"/>
    <w:rsid w:val="52DF6735"/>
    <w:rsid w:val="52E85A38"/>
    <w:rsid w:val="52F16389"/>
    <w:rsid w:val="5302488E"/>
    <w:rsid w:val="53620E89"/>
    <w:rsid w:val="536752FD"/>
    <w:rsid w:val="536966BB"/>
    <w:rsid w:val="538928BA"/>
    <w:rsid w:val="53963229"/>
    <w:rsid w:val="53B06098"/>
    <w:rsid w:val="53B13BBE"/>
    <w:rsid w:val="53C027A0"/>
    <w:rsid w:val="53D02DD2"/>
    <w:rsid w:val="53FB2912"/>
    <w:rsid w:val="53FF0DCE"/>
    <w:rsid w:val="542A1D37"/>
    <w:rsid w:val="54505BDF"/>
    <w:rsid w:val="54513548"/>
    <w:rsid w:val="545729B8"/>
    <w:rsid w:val="54691A69"/>
    <w:rsid w:val="547164AB"/>
    <w:rsid w:val="548475B7"/>
    <w:rsid w:val="54A70FDD"/>
    <w:rsid w:val="54C058A0"/>
    <w:rsid w:val="54C47921"/>
    <w:rsid w:val="54EF60C1"/>
    <w:rsid w:val="5543118E"/>
    <w:rsid w:val="55472A2C"/>
    <w:rsid w:val="55546EF7"/>
    <w:rsid w:val="55825812"/>
    <w:rsid w:val="558465DA"/>
    <w:rsid w:val="558F5954"/>
    <w:rsid w:val="55A269C2"/>
    <w:rsid w:val="55AE4859"/>
    <w:rsid w:val="55AF05D2"/>
    <w:rsid w:val="55CE6476"/>
    <w:rsid w:val="562057C2"/>
    <w:rsid w:val="562E4C3B"/>
    <w:rsid w:val="563D0083"/>
    <w:rsid w:val="56433B60"/>
    <w:rsid w:val="564721CC"/>
    <w:rsid w:val="564D6682"/>
    <w:rsid w:val="565959E7"/>
    <w:rsid w:val="56892BD1"/>
    <w:rsid w:val="56925F29"/>
    <w:rsid w:val="56982E14"/>
    <w:rsid w:val="56BC7FA7"/>
    <w:rsid w:val="56CF2CD9"/>
    <w:rsid w:val="56E86972"/>
    <w:rsid w:val="57004A10"/>
    <w:rsid w:val="570A22B5"/>
    <w:rsid w:val="572D431F"/>
    <w:rsid w:val="57650F48"/>
    <w:rsid w:val="57724253"/>
    <w:rsid w:val="57884E0B"/>
    <w:rsid w:val="578A346D"/>
    <w:rsid w:val="57B07508"/>
    <w:rsid w:val="57CC6CA5"/>
    <w:rsid w:val="58121D72"/>
    <w:rsid w:val="58154D50"/>
    <w:rsid w:val="58190466"/>
    <w:rsid w:val="582C7B70"/>
    <w:rsid w:val="583C439E"/>
    <w:rsid w:val="584414A5"/>
    <w:rsid w:val="584C24CE"/>
    <w:rsid w:val="586B42D5"/>
    <w:rsid w:val="586C386C"/>
    <w:rsid w:val="586F7CE9"/>
    <w:rsid w:val="589F66DB"/>
    <w:rsid w:val="58C919AA"/>
    <w:rsid w:val="58D23B6D"/>
    <w:rsid w:val="58FA5862"/>
    <w:rsid w:val="5954562F"/>
    <w:rsid w:val="59545718"/>
    <w:rsid w:val="59660CA5"/>
    <w:rsid w:val="59737CAE"/>
    <w:rsid w:val="59741916"/>
    <w:rsid w:val="597439D0"/>
    <w:rsid w:val="599124C8"/>
    <w:rsid w:val="59967C9E"/>
    <w:rsid w:val="59A20751"/>
    <w:rsid w:val="59A946C8"/>
    <w:rsid w:val="59AA5F92"/>
    <w:rsid w:val="59E15A69"/>
    <w:rsid w:val="5A3572F7"/>
    <w:rsid w:val="5A533C21"/>
    <w:rsid w:val="5A6310DA"/>
    <w:rsid w:val="5A717B7B"/>
    <w:rsid w:val="5A7C4F26"/>
    <w:rsid w:val="5A8C2C8F"/>
    <w:rsid w:val="5AC32B55"/>
    <w:rsid w:val="5ACF7A52"/>
    <w:rsid w:val="5AD37F26"/>
    <w:rsid w:val="5AD52E86"/>
    <w:rsid w:val="5AE34FA5"/>
    <w:rsid w:val="5AF95C18"/>
    <w:rsid w:val="5B3F676E"/>
    <w:rsid w:val="5B5419FF"/>
    <w:rsid w:val="5B687226"/>
    <w:rsid w:val="5B7D4133"/>
    <w:rsid w:val="5B857E0A"/>
    <w:rsid w:val="5BAF30D9"/>
    <w:rsid w:val="5BC30933"/>
    <w:rsid w:val="5BD15168"/>
    <w:rsid w:val="5C14628F"/>
    <w:rsid w:val="5C1C624B"/>
    <w:rsid w:val="5C237623"/>
    <w:rsid w:val="5C573314"/>
    <w:rsid w:val="5C76750C"/>
    <w:rsid w:val="5C834C5D"/>
    <w:rsid w:val="5C9758F6"/>
    <w:rsid w:val="5CA55F21"/>
    <w:rsid w:val="5CB32410"/>
    <w:rsid w:val="5CEC5597"/>
    <w:rsid w:val="5D21427C"/>
    <w:rsid w:val="5D25251A"/>
    <w:rsid w:val="5D293AFC"/>
    <w:rsid w:val="5D3C0667"/>
    <w:rsid w:val="5D63417B"/>
    <w:rsid w:val="5D7F0889"/>
    <w:rsid w:val="5D844204"/>
    <w:rsid w:val="5D900CE9"/>
    <w:rsid w:val="5DA64068"/>
    <w:rsid w:val="5DB1422F"/>
    <w:rsid w:val="5DBE4802"/>
    <w:rsid w:val="5DC770F6"/>
    <w:rsid w:val="5DEA664B"/>
    <w:rsid w:val="5DED3239"/>
    <w:rsid w:val="5E005E6E"/>
    <w:rsid w:val="5E35422A"/>
    <w:rsid w:val="5E474BFE"/>
    <w:rsid w:val="5E474D88"/>
    <w:rsid w:val="5E574B74"/>
    <w:rsid w:val="5E7A5C08"/>
    <w:rsid w:val="5E7B6A13"/>
    <w:rsid w:val="5E7E5283"/>
    <w:rsid w:val="5EA0657D"/>
    <w:rsid w:val="5EA5014C"/>
    <w:rsid w:val="5EAB1422"/>
    <w:rsid w:val="5EBB05F2"/>
    <w:rsid w:val="5EF50192"/>
    <w:rsid w:val="5F164E84"/>
    <w:rsid w:val="5F357D99"/>
    <w:rsid w:val="5F492A07"/>
    <w:rsid w:val="5F614678"/>
    <w:rsid w:val="5F69359F"/>
    <w:rsid w:val="5FA44CEC"/>
    <w:rsid w:val="5FC67A7F"/>
    <w:rsid w:val="5FCC28E5"/>
    <w:rsid w:val="5FE07C0D"/>
    <w:rsid w:val="5FE17D69"/>
    <w:rsid w:val="5FF437B1"/>
    <w:rsid w:val="60004615"/>
    <w:rsid w:val="60044EDC"/>
    <w:rsid w:val="600A715B"/>
    <w:rsid w:val="60404E0B"/>
    <w:rsid w:val="60756F7E"/>
    <w:rsid w:val="607C0CA2"/>
    <w:rsid w:val="60D12143"/>
    <w:rsid w:val="60F375C4"/>
    <w:rsid w:val="60F97DDF"/>
    <w:rsid w:val="6106379C"/>
    <w:rsid w:val="61471ACE"/>
    <w:rsid w:val="615269E1"/>
    <w:rsid w:val="615B5EB2"/>
    <w:rsid w:val="6179670D"/>
    <w:rsid w:val="61AD7BAD"/>
    <w:rsid w:val="61CB5A43"/>
    <w:rsid w:val="61D47DE5"/>
    <w:rsid w:val="61F83A71"/>
    <w:rsid w:val="620C3034"/>
    <w:rsid w:val="623E1D94"/>
    <w:rsid w:val="62510BB7"/>
    <w:rsid w:val="625E3163"/>
    <w:rsid w:val="6260512D"/>
    <w:rsid w:val="626D637B"/>
    <w:rsid w:val="62726113"/>
    <w:rsid w:val="62A07084"/>
    <w:rsid w:val="62B300E4"/>
    <w:rsid w:val="62C37FB7"/>
    <w:rsid w:val="62D653F0"/>
    <w:rsid w:val="6301705C"/>
    <w:rsid w:val="633B34A5"/>
    <w:rsid w:val="635602DE"/>
    <w:rsid w:val="63572A72"/>
    <w:rsid w:val="63573458"/>
    <w:rsid w:val="637464DD"/>
    <w:rsid w:val="63780255"/>
    <w:rsid w:val="63AE042A"/>
    <w:rsid w:val="63B91438"/>
    <w:rsid w:val="63C32699"/>
    <w:rsid w:val="63D368D7"/>
    <w:rsid w:val="63D556A7"/>
    <w:rsid w:val="63EF2B0E"/>
    <w:rsid w:val="6419177B"/>
    <w:rsid w:val="64695712"/>
    <w:rsid w:val="64863FB0"/>
    <w:rsid w:val="64882719"/>
    <w:rsid w:val="64B01457"/>
    <w:rsid w:val="64CC42B2"/>
    <w:rsid w:val="64D860C8"/>
    <w:rsid w:val="65144F2A"/>
    <w:rsid w:val="653A164E"/>
    <w:rsid w:val="6541583D"/>
    <w:rsid w:val="655C6080"/>
    <w:rsid w:val="658D71C3"/>
    <w:rsid w:val="65D86017"/>
    <w:rsid w:val="662446C4"/>
    <w:rsid w:val="66322006"/>
    <w:rsid w:val="665C32B6"/>
    <w:rsid w:val="665D36A2"/>
    <w:rsid w:val="66884C53"/>
    <w:rsid w:val="66AB2A9B"/>
    <w:rsid w:val="66C075F3"/>
    <w:rsid w:val="66CA207E"/>
    <w:rsid w:val="66D954AE"/>
    <w:rsid w:val="66E36C2F"/>
    <w:rsid w:val="66F26570"/>
    <w:rsid w:val="670073B5"/>
    <w:rsid w:val="674E79E1"/>
    <w:rsid w:val="67955879"/>
    <w:rsid w:val="67967CED"/>
    <w:rsid w:val="679855F8"/>
    <w:rsid w:val="679D028A"/>
    <w:rsid w:val="67AC49F6"/>
    <w:rsid w:val="67E20393"/>
    <w:rsid w:val="68070598"/>
    <w:rsid w:val="681D4A03"/>
    <w:rsid w:val="68324E76"/>
    <w:rsid w:val="683D0AA3"/>
    <w:rsid w:val="68415392"/>
    <w:rsid w:val="687A1A5F"/>
    <w:rsid w:val="688913DF"/>
    <w:rsid w:val="68A1024E"/>
    <w:rsid w:val="68C109C4"/>
    <w:rsid w:val="68D859C7"/>
    <w:rsid w:val="68E321A5"/>
    <w:rsid w:val="68EB0A3D"/>
    <w:rsid w:val="690507DD"/>
    <w:rsid w:val="690E58E3"/>
    <w:rsid w:val="693E6400"/>
    <w:rsid w:val="69596370"/>
    <w:rsid w:val="695E5D2D"/>
    <w:rsid w:val="697040BA"/>
    <w:rsid w:val="69710F24"/>
    <w:rsid w:val="69731BEA"/>
    <w:rsid w:val="69D67BA9"/>
    <w:rsid w:val="6A2B0A40"/>
    <w:rsid w:val="6A2F6BB8"/>
    <w:rsid w:val="6A4F1D85"/>
    <w:rsid w:val="6AA55E4B"/>
    <w:rsid w:val="6AC920DB"/>
    <w:rsid w:val="6ADB3C3D"/>
    <w:rsid w:val="6ADC76C0"/>
    <w:rsid w:val="6AF901FC"/>
    <w:rsid w:val="6AFE7291"/>
    <w:rsid w:val="6B1C2091"/>
    <w:rsid w:val="6B250AB5"/>
    <w:rsid w:val="6B3233DF"/>
    <w:rsid w:val="6B3929BF"/>
    <w:rsid w:val="6B480E55"/>
    <w:rsid w:val="6B892E36"/>
    <w:rsid w:val="6B905705"/>
    <w:rsid w:val="6B953C9D"/>
    <w:rsid w:val="6BA234A1"/>
    <w:rsid w:val="6BC77FCB"/>
    <w:rsid w:val="6BEB47E2"/>
    <w:rsid w:val="6C0171DE"/>
    <w:rsid w:val="6C0A12CA"/>
    <w:rsid w:val="6C180827"/>
    <w:rsid w:val="6C472EBA"/>
    <w:rsid w:val="6C5401DF"/>
    <w:rsid w:val="6C5C7021"/>
    <w:rsid w:val="6C6545BB"/>
    <w:rsid w:val="6C950FA5"/>
    <w:rsid w:val="6CE7438A"/>
    <w:rsid w:val="6CE801F9"/>
    <w:rsid w:val="6D0668D1"/>
    <w:rsid w:val="6D297AA5"/>
    <w:rsid w:val="6D437B25"/>
    <w:rsid w:val="6DB4457F"/>
    <w:rsid w:val="6E1118E7"/>
    <w:rsid w:val="6E126B04"/>
    <w:rsid w:val="6E633531"/>
    <w:rsid w:val="6E920594"/>
    <w:rsid w:val="6EA35A0B"/>
    <w:rsid w:val="6EB8009F"/>
    <w:rsid w:val="6ED34FB9"/>
    <w:rsid w:val="6F130BA6"/>
    <w:rsid w:val="6F175D12"/>
    <w:rsid w:val="6F220321"/>
    <w:rsid w:val="6F250CD1"/>
    <w:rsid w:val="6F340F17"/>
    <w:rsid w:val="6F5977F6"/>
    <w:rsid w:val="6F806E0F"/>
    <w:rsid w:val="6F8D5088"/>
    <w:rsid w:val="6F9B597D"/>
    <w:rsid w:val="6FB7699D"/>
    <w:rsid w:val="6FBB7E47"/>
    <w:rsid w:val="6FE23626"/>
    <w:rsid w:val="6FE25C14"/>
    <w:rsid w:val="6FE423F0"/>
    <w:rsid w:val="6FFA3B6B"/>
    <w:rsid w:val="6FFE360F"/>
    <w:rsid w:val="70046180"/>
    <w:rsid w:val="70147557"/>
    <w:rsid w:val="701D200D"/>
    <w:rsid w:val="704A532F"/>
    <w:rsid w:val="705209DB"/>
    <w:rsid w:val="707C253F"/>
    <w:rsid w:val="70926DFA"/>
    <w:rsid w:val="70DE203F"/>
    <w:rsid w:val="70ED7BA7"/>
    <w:rsid w:val="710E6DE2"/>
    <w:rsid w:val="715C11B6"/>
    <w:rsid w:val="715F193C"/>
    <w:rsid w:val="717D377E"/>
    <w:rsid w:val="719053E2"/>
    <w:rsid w:val="71945268"/>
    <w:rsid w:val="71A4735D"/>
    <w:rsid w:val="71AD4BDE"/>
    <w:rsid w:val="71BA358E"/>
    <w:rsid w:val="71EC253A"/>
    <w:rsid w:val="72074057"/>
    <w:rsid w:val="720930EC"/>
    <w:rsid w:val="721909E8"/>
    <w:rsid w:val="72192252"/>
    <w:rsid w:val="726461B0"/>
    <w:rsid w:val="728E1402"/>
    <w:rsid w:val="72AD2460"/>
    <w:rsid w:val="73411304"/>
    <w:rsid w:val="73470BCB"/>
    <w:rsid w:val="736920DA"/>
    <w:rsid w:val="7394143C"/>
    <w:rsid w:val="73967585"/>
    <w:rsid w:val="73BD0A2D"/>
    <w:rsid w:val="73CB6252"/>
    <w:rsid w:val="73D62284"/>
    <w:rsid w:val="73DB2274"/>
    <w:rsid w:val="73DE3FB3"/>
    <w:rsid w:val="74031DBD"/>
    <w:rsid w:val="74357542"/>
    <w:rsid w:val="7496678D"/>
    <w:rsid w:val="74B144CC"/>
    <w:rsid w:val="74B46F9B"/>
    <w:rsid w:val="74BD5EA9"/>
    <w:rsid w:val="74CB63D1"/>
    <w:rsid w:val="74D73699"/>
    <w:rsid w:val="751A73BE"/>
    <w:rsid w:val="7521074C"/>
    <w:rsid w:val="754601B3"/>
    <w:rsid w:val="7546450E"/>
    <w:rsid w:val="758A6832"/>
    <w:rsid w:val="75933079"/>
    <w:rsid w:val="75B3373C"/>
    <w:rsid w:val="75CB0D74"/>
    <w:rsid w:val="75EA6D90"/>
    <w:rsid w:val="75F26458"/>
    <w:rsid w:val="75FF0362"/>
    <w:rsid w:val="763162E9"/>
    <w:rsid w:val="76361FD5"/>
    <w:rsid w:val="764861AD"/>
    <w:rsid w:val="765D7EB2"/>
    <w:rsid w:val="76726D86"/>
    <w:rsid w:val="768C6064"/>
    <w:rsid w:val="76D872C4"/>
    <w:rsid w:val="76E539FB"/>
    <w:rsid w:val="772269FE"/>
    <w:rsid w:val="772B4CFB"/>
    <w:rsid w:val="773B361B"/>
    <w:rsid w:val="773F4EBA"/>
    <w:rsid w:val="774063F9"/>
    <w:rsid w:val="776C3BCF"/>
    <w:rsid w:val="77830295"/>
    <w:rsid w:val="779F004E"/>
    <w:rsid w:val="77AE0291"/>
    <w:rsid w:val="77CD0717"/>
    <w:rsid w:val="77CF58DA"/>
    <w:rsid w:val="781225FC"/>
    <w:rsid w:val="782D0561"/>
    <w:rsid w:val="78C05F62"/>
    <w:rsid w:val="78D87FC7"/>
    <w:rsid w:val="78E84E87"/>
    <w:rsid w:val="79002ADC"/>
    <w:rsid w:val="79083BE3"/>
    <w:rsid w:val="792757DB"/>
    <w:rsid w:val="794C7D62"/>
    <w:rsid w:val="795A422D"/>
    <w:rsid w:val="79724694"/>
    <w:rsid w:val="79A90D10"/>
    <w:rsid w:val="79AB4A88"/>
    <w:rsid w:val="79C30024"/>
    <w:rsid w:val="79D044EF"/>
    <w:rsid w:val="79E41B57"/>
    <w:rsid w:val="79FF2EEF"/>
    <w:rsid w:val="7A0E1B0F"/>
    <w:rsid w:val="7A2E1B63"/>
    <w:rsid w:val="7A5B0433"/>
    <w:rsid w:val="7A63243E"/>
    <w:rsid w:val="7A6510DB"/>
    <w:rsid w:val="7A923969"/>
    <w:rsid w:val="7AC2766E"/>
    <w:rsid w:val="7AC35E02"/>
    <w:rsid w:val="7AC577F6"/>
    <w:rsid w:val="7ACC115A"/>
    <w:rsid w:val="7AE364EA"/>
    <w:rsid w:val="7B02692A"/>
    <w:rsid w:val="7B1838B5"/>
    <w:rsid w:val="7B2168A6"/>
    <w:rsid w:val="7B6A058B"/>
    <w:rsid w:val="7BAD4D49"/>
    <w:rsid w:val="7BB3390E"/>
    <w:rsid w:val="7BB9075B"/>
    <w:rsid w:val="7C02295A"/>
    <w:rsid w:val="7C07214A"/>
    <w:rsid w:val="7C195BC4"/>
    <w:rsid w:val="7C357ED5"/>
    <w:rsid w:val="7C42634B"/>
    <w:rsid w:val="7C46055F"/>
    <w:rsid w:val="7C54023A"/>
    <w:rsid w:val="7C5F7DAC"/>
    <w:rsid w:val="7C634C05"/>
    <w:rsid w:val="7CA630F1"/>
    <w:rsid w:val="7CC3658D"/>
    <w:rsid w:val="7CEE6FAC"/>
    <w:rsid w:val="7CF2514D"/>
    <w:rsid w:val="7D103B1A"/>
    <w:rsid w:val="7D3212E2"/>
    <w:rsid w:val="7D4A26D8"/>
    <w:rsid w:val="7D6C38EB"/>
    <w:rsid w:val="7D75360D"/>
    <w:rsid w:val="7D934365"/>
    <w:rsid w:val="7D935485"/>
    <w:rsid w:val="7D986B08"/>
    <w:rsid w:val="7DBD0E38"/>
    <w:rsid w:val="7DD6743B"/>
    <w:rsid w:val="7DED1B13"/>
    <w:rsid w:val="7DF96D7D"/>
    <w:rsid w:val="7DFA5FDE"/>
    <w:rsid w:val="7E3A287F"/>
    <w:rsid w:val="7E427CCC"/>
    <w:rsid w:val="7E4744FC"/>
    <w:rsid w:val="7E503E50"/>
    <w:rsid w:val="7E521976"/>
    <w:rsid w:val="7E7044F2"/>
    <w:rsid w:val="7E762BF0"/>
    <w:rsid w:val="7E885398"/>
    <w:rsid w:val="7E977CD1"/>
    <w:rsid w:val="7E9D3FBA"/>
    <w:rsid w:val="7EA41343"/>
    <w:rsid w:val="7EB612BB"/>
    <w:rsid w:val="7EF70770"/>
    <w:rsid w:val="7F051C67"/>
    <w:rsid w:val="7F0F1615"/>
    <w:rsid w:val="7F3B68AE"/>
    <w:rsid w:val="7F6341BF"/>
    <w:rsid w:val="7F7951B2"/>
    <w:rsid w:val="7F8D20CA"/>
    <w:rsid w:val="7FD36AE7"/>
    <w:rsid w:val="7FD4460D"/>
    <w:rsid w:val="7FD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B356F6"/>
  <w15:docId w15:val="{3CEA1A1F-8685-4460-AFF9-14FA8CCB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footnote text" w:qFormat="1"/>
    <w:lsdException w:name="annotation text" w:semiHidden="1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footnote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adjustRightInd w:val="0"/>
      <w:snapToGrid w:val="0"/>
      <w:spacing w:line="460" w:lineRule="exact"/>
      <w:ind w:firstLineChars="200" w:firstLine="480"/>
      <w:jc w:val="both"/>
    </w:pPr>
    <w:rPr>
      <w:rFonts w:cstheme="minorBidi"/>
      <w:snapToGrid w:val="0"/>
      <w:kern w:val="2"/>
      <w:sz w:val="24"/>
      <w:szCs w:val="22"/>
    </w:rPr>
  </w:style>
  <w:style w:type="paragraph" w:styleId="1">
    <w:name w:val="heading 1"/>
    <w:basedOn w:val="a"/>
    <w:link w:val="10"/>
    <w:autoRedefine/>
    <w:qFormat/>
    <w:pPr>
      <w:keepNext/>
      <w:keepLines/>
      <w:numPr>
        <w:numId w:val="1"/>
      </w:numPr>
      <w:tabs>
        <w:tab w:val="left" w:pos="420"/>
      </w:tabs>
      <w:spacing w:before="480" w:after="360" w:line="240" w:lineRule="auto"/>
      <w:ind w:firstLineChars="0"/>
      <w:jc w:val="center"/>
      <w:outlineLvl w:val="0"/>
    </w:pPr>
    <w:rPr>
      <w:rFonts w:ascii="Arial" w:eastAsia="黑体" w:hAnsi="Arial" w:cs="Arial"/>
      <w:b/>
      <w:bCs/>
      <w:kern w:val="44"/>
      <w:sz w:val="32"/>
      <w:szCs w:val="44"/>
    </w:rPr>
  </w:style>
  <w:style w:type="paragraph" w:styleId="2">
    <w:name w:val="heading 2"/>
    <w:basedOn w:val="a"/>
    <w:autoRedefine/>
    <w:qFormat/>
    <w:pPr>
      <w:keepNext/>
      <w:keepLines/>
      <w:numPr>
        <w:ilvl w:val="1"/>
        <w:numId w:val="1"/>
      </w:numPr>
      <w:spacing w:before="480" w:after="120" w:line="240" w:lineRule="auto"/>
      <w:ind w:firstLineChars="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numPr>
        <w:ilvl w:val="2"/>
        <w:numId w:val="1"/>
      </w:numPr>
      <w:tabs>
        <w:tab w:val="left" w:pos="420"/>
      </w:tabs>
      <w:spacing w:before="240" w:after="120" w:line="240" w:lineRule="auto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autoRedefine/>
    <w:unhideWhenUsed/>
    <w:qFormat/>
    <w:pPr>
      <w:keepNext/>
      <w:keepLines/>
      <w:numPr>
        <w:ilvl w:val="3"/>
        <w:numId w:val="1"/>
      </w:numPr>
      <w:tabs>
        <w:tab w:val="left" w:pos="420"/>
      </w:tabs>
      <w:spacing w:before="240" w:after="120" w:line="240" w:lineRule="auto"/>
      <w:ind w:firstLineChars="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="420"/>
    </w:pPr>
    <w:rPr>
      <w:szCs w:val="24"/>
    </w:rPr>
  </w:style>
  <w:style w:type="paragraph" w:styleId="a4">
    <w:name w:val="caption"/>
    <w:basedOn w:val="a"/>
    <w:next w:val="a"/>
    <w:link w:val="a5"/>
    <w:autoRedefine/>
    <w:uiPriority w:val="35"/>
    <w:unhideWhenUsed/>
    <w:qFormat/>
    <w:rPr>
      <w:rFonts w:eastAsia="黑体" w:cstheme="majorBidi"/>
      <w:sz w:val="20"/>
      <w:szCs w:val="20"/>
    </w:rPr>
  </w:style>
  <w:style w:type="paragraph" w:styleId="a6">
    <w:name w:val="annotation text"/>
    <w:basedOn w:val="a"/>
    <w:autoRedefine/>
    <w:semiHidden/>
    <w:qFormat/>
    <w:pPr>
      <w:jc w:val="left"/>
    </w:pPr>
  </w:style>
  <w:style w:type="paragraph" w:styleId="TOC3">
    <w:name w:val="toc 3"/>
    <w:basedOn w:val="a"/>
    <w:next w:val="a"/>
    <w:autoRedefine/>
    <w:uiPriority w:val="39"/>
    <w:qFormat/>
    <w:pPr>
      <w:tabs>
        <w:tab w:val="right" w:leader="dot" w:pos="8280"/>
      </w:tabs>
      <w:spacing w:line="400" w:lineRule="exact"/>
      <w:ind w:leftChars="200" w:left="200" w:firstLineChars="0" w:firstLine="0"/>
      <w:jc w:val="left"/>
    </w:pPr>
    <w:rPr>
      <w:iCs/>
      <w:szCs w:val="21"/>
    </w:r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jc w:val="left"/>
    </w:pPr>
    <w:rPr>
      <w:sz w:val="21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pPr>
      <w:tabs>
        <w:tab w:val="right" w:leader="dot" w:pos="8280"/>
      </w:tabs>
      <w:spacing w:line="400" w:lineRule="exact"/>
      <w:ind w:firstLineChars="0" w:firstLine="0"/>
      <w:jc w:val="left"/>
    </w:pPr>
    <w:rPr>
      <w:b/>
      <w:bCs/>
      <w:caps/>
      <w:szCs w:val="28"/>
    </w:rPr>
  </w:style>
  <w:style w:type="paragraph" w:styleId="ad">
    <w:name w:val="footnote text"/>
    <w:basedOn w:val="a"/>
    <w:autoRedefine/>
    <w:qFormat/>
    <w:pPr>
      <w:jc w:val="left"/>
    </w:pPr>
    <w:rPr>
      <w:sz w:val="18"/>
    </w:rPr>
  </w:style>
  <w:style w:type="paragraph" w:styleId="TOC2">
    <w:name w:val="toc 2"/>
    <w:basedOn w:val="a"/>
    <w:next w:val="a"/>
    <w:autoRedefine/>
    <w:uiPriority w:val="39"/>
    <w:qFormat/>
    <w:pPr>
      <w:tabs>
        <w:tab w:val="right" w:leader="dot" w:pos="8280"/>
      </w:tabs>
      <w:spacing w:line="400" w:lineRule="exact"/>
      <w:ind w:leftChars="100" w:left="100" w:firstLineChars="0" w:firstLine="0"/>
      <w:jc w:val="left"/>
    </w:pPr>
    <w:rPr>
      <w:szCs w:val="24"/>
    </w:rPr>
  </w:style>
  <w:style w:type="paragraph" w:styleId="ae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</w:rPr>
  </w:style>
  <w:style w:type="table" w:styleId="af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autoRedefine/>
    <w:qFormat/>
    <w:rPr>
      <w:b/>
    </w:rPr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autoRedefine/>
    <w:uiPriority w:val="99"/>
    <w:qFormat/>
    <w:rPr>
      <w:color w:val="0000FF"/>
      <w:u w:val="single"/>
    </w:rPr>
  </w:style>
  <w:style w:type="character" w:styleId="af3">
    <w:name w:val="footnote reference"/>
    <w:basedOn w:val="a0"/>
    <w:autoRedefine/>
    <w:qFormat/>
    <w:rPr>
      <w:vertAlign w:val="superscript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rFonts w:eastAsia="宋体"/>
      <w:sz w:val="21"/>
      <w:szCs w:val="18"/>
    </w:rPr>
  </w:style>
  <w:style w:type="character" w:customStyle="1" w:styleId="10">
    <w:name w:val="标题 1 字符"/>
    <w:link w:val="1"/>
    <w:autoRedefine/>
    <w:qFormat/>
    <w:rPr>
      <w:rFonts w:ascii="Arial" w:eastAsia="黑体" w:hAnsi="Arial" w:cs="Arial"/>
      <w:b/>
      <w:bCs/>
      <w:snapToGrid w:val="0"/>
      <w:kern w:val="44"/>
      <w:sz w:val="32"/>
      <w:szCs w:val="44"/>
    </w:rPr>
  </w:style>
  <w:style w:type="character" w:customStyle="1" w:styleId="af4">
    <w:name w:val="表题格式 字符"/>
    <w:basedOn w:val="a5"/>
    <w:link w:val="af5"/>
    <w:autoRedefine/>
    <w:qFormat/>
    <w:rPr>
      <w:rFonts w:eastAsia="宋体" w:cstheme="majorBidi"/>
      <w:sz w:val="22"/>
      <w:szCs w:val="22"/>
    </w:rPr>
  </w:style>
  <w:style w:type="character" w:customStyle="1" w:styleId="a5">
    <w:name w:val="题注 字符"/>
    <w:basedOn w:val="a0"/>
    <w:link w:val="a4"/>
    <w:autoRedefine/>
    <w:uiPriority w:val="35"/>
    <w:qFormat/>
    <w:rPr>
      <w:rFonts w:eastAsia="黑体" w:cstheme="majorBidi"/>
      <w:sz w:val="20"/>
      <w:szCs w:val="20"/>
    </w:rPr>
  </w:style>
  <w:style w:type="paragraph" w:customStyle="1" w:styleId="af5">
    <w:name w:val="表题格式"/>
    <w:basedOn w:val="a4"/>
    <w:link w:val="af4"/>
    <w:autoRedefine/>
    <w:qFormat/>
    <w:pPr>
      <w:keepNext/>
      <w:spacing w:before="240" w:after="120" w:line="240" w:lineRule="auto"/>
      <w:jc w:val="center"/>
    </w:pPr>
    <w:rPr>
      <w:rFonts w:eastAsia="宋体"/>
      <w:sz w:val="22"/>
      <w:szCs w:val="22"/>
    </w:rPr>
  </w:style>
  <w:style w:type="paragraph" w:customStyle="1" w:styleId="af6">
    <w:name w:val="表中文字"/>
    <w:autoRedefine/>
    <w:qFormat/>
    <w:pPr>
      <w:spacing w:before="60" w:after="60"/>
      <w:jc w:val="center"/>
      <w:textAlignment w:val="center"/>
    </w:pPr>
    <w:rPr>
      <w:color w:val="000000"/>
      <w:sz w:val="21"/>
    </w:rPr>
  </w:style>
  <w:style w:type="paragraph" w:styleId="af7">
    <w:name w:val="List Paragraph"/>
    <w:basedOn w:val="a"/>
    <w:autoRedefine/>
    <w:uiPriority w:val="1"/>
    <w:qFormat/>
    <w:pPr>
      <w:ind w:firstLine="420"/>
    </w:pPr>
  </w:style>
  <w:style w:type="paragraph" w:customStyle="1" w:styleId="TableText">
    <w:name w:val="Table Text"/>
    <w:basedOn w:val="a"/>
    <w:autoRedefine/>
    <w:semiHidden/>
    <w:qFormat/>
    <w:rPr>
      <w:rFonts w:ascii="宋体" w:hAnsi="宋体" w:cs="宋体"/>
      <w:sz w:val="22"/>
      <w:lang w:eastAsia="en-US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af8">
    <w:name w:val="表格标题"/>
    <w:basedOn w:val="a"/>
    <w:autoRedefine/>
    <w:qFormat/>
    <w:pPr>
      <w:spacing w:before="240" w:after="120" w:line="240" w:lineRule="auto"/>
      <w:jc w:val="center"/>
    </w:pPr>
    <w:rPr>
      <w:b/>
      <w:bCs/>
      <w:sz w:val="21"/>
    </w:rPr>
  </w:style>
  <w:style w:type="paragraph" w:customStyle="1" w:styleId="af9">
    <w:name w:val="图题"/>
    <w:basedOn w:val="a"/>
    <w:autoRedefine/>
    <w:qFormat/>
    <w:pPr>
      <w:spacing w:before="120" w:after="240" w:line="240" w:lineRule="auto"/>
      <w:jc w:val="center"/>
    </w:pPr>
    <w:rPr>
      <w:b/>
      <w:sz w:val="21"/>
    </w:rPr>
  </w:style>
  <w:style w:type="paragraph" w:customStyle="1" w:styleId="afa">
    <w:name w:val="公式"/>
    <w:basedOn w:val="a"/>
    <w:next w:val="a"/>
    <w:autoRedefine/>
    <w:qFormat/>
    <w:pPr>
      <w:spacing w:before="120" w:afterLines="50" w:after="156" w:line="240" w:lineRule="auto"/>
      <w:jc w:val="center"/>
    </w:pPr>
    <w:rPr>
      <w:position w:val="-10"/>
    </w:rPr>
  </w:style>
  <w:style w:type="paragraph" w:customStyle="1" w:styleId="afb">
    <w:name w:val="参考文献"/>
    <w:autoRedefine/>
    <w:qFormat/>
    <w:pPr>
      <w:keepNext/>
      <w:keepLines/>
      <w:tabs>
        <w:tab w:val="left" w:pos="420"/>
      </w:tabs>
      <w:spacing w:line="300" w:lineRule="auto"/>
    </w:pPr>
    <w:rPr>
      <w:rFonts w:hint="eastAsia"/>
      <w:sz w:val="21"/>
      <w:szCs w:val="21"/>
    </w:rPr>
  </w:style>
  <w:style w:type="paragraph" w:customStyle="1" w:styleId="WPSOffice3">
    <w:name w:val="WPSOffice手动目录 3"/>
    <w:autoRedefine/>
    <w:qFormat/>
    <w:pPr>
      <w:ind w:leftChars="400" w:left="400"/>
    </w:pPr>
  </w:style>
  <w:style w:type="paragraph" w:customStyle="1" w:styleId="afc">
    <w:name w:val="公式样式"/>
    <w:basedOn w:val="a"/>
    <w:next w:val="a"/>
    <w:link w:val="afd"/>
    <w:autoRedefine/>
    <w:qFormat/>
    <w:pPr>
      <w:tabs>
        <w:tab w:val="center" w:pos="4150"/>
        <w:tab w:val="right" w:pos="8299"/>
      </w:tabs>
      <w:spacing w:before="120" w:after="120" w:line="240" w:lineRule="auto"/>
      <w:ind w:firstLineChars="0" w:firstLine="0"/>
    </w:pPr>
    <w:rPr>
      <w:position w:val="-10"/>
    </w:rPr>
  </w:style>
  <w:style w:type="character" w:customStyle="1" w:styleId="afd">
    <w:name w:val="公式样式 字符"/>
    <w:link w:val="afc"/>
    <w:autoRedefine/>
    <w:qFormat/>
    <w:rPr>
      <w:rFonts w:ascii="Times New Roman" w:eastAsia="宋体" w:hAnsi="Times New Roman" w:cstheme="minorBidi"/>
      <w:snapToGrid w:val="0"/>
      <w:kern w:val="2"/>
      <w:position w:val="-10"/>
      <w:sz w:val="24"/>
      <w:szCs w:val="22"/>
      <w:lang w:val="en-US" w:eastAsia="zh-CN" w:bidi="ar-SA"/>
    </w:rPr>
  </w:style>
  <w:style w:type="paragraph" w:customStyle="1" w:styleId="afe">
    <w:name w:val="图样式"/>
    <w:basedOn w:val="a"/>
    <w:pPr>
      <w:spacing w:line="240" w:lineRule="auto"/>
      <w:ind w:firstLineChars="0" w:firstLine="0"/>
      <w:jc w:val="center"/>
    </w:pPr>
  </w:style>
  <w:style w:type="paragraph" w:customStyle="1" w:styleId="aff">
    <w:name w:val="关键词"/>
    <w:basedOn w:val="a"/>
    <w:link w:val="Char"/>
    <w:pPr>
      <w:ind w:firstLineChars="0" w:firstLine="0"/>
    </w:pPr>
    <w:rPr>
      <w:rFonts w:eastAsia="黑体"/>
      <w:b/>
      <w:bCs/>
    </w:rPr>
  </w:style>
  <w:style w:type="character" w:customStyle="1" w:styleId="Char">
    <w:name w:val="关键词 Char"/>
    <w:link w:val="aff"/>
    <w:rPr>
      <w:rFonts w:eastAsia="黑体"/>
      <w:b/>
      <w:bCs/>
    </w:rPr>
  </w:style>
  <w:style w:type="paragraph" w:customStyle="1" w:styleId="aff0">
    <w:name w:val="各种封面"/>
    <w:basedOn w:val="a"/>
    <w:pPr>
      <w:snapToGrid/>
      <w:spacing w:line="360" w:lineRule="exact"/>
      <w:ind w:leftChars="-50" w:left="-105" w:rightChars="-50" w:right="-105" w:firstLineChars="0" w:firstLine="0"/>
    </w:pPr>
    <w:rPr>
      <w:rFonts w:ascii="黑体" w:eastAsia="黑体" w:hAnsi="黑体" w:cs="Times New Roman" w:hint="eastAsia"/>
      <w:snapToGrid/>
    </w:rPr>
  </w:style>
  <w:style w:type="paragraph" w:customStyle="1" w:styleId="aff1">
    <w:name w:val="封面表格"/>
    <w:basedOn w:val="a"/>
    <w:pPr>
      <w:spacing w:line="880" w:lineRule="exact"/>
      <w:ind w:firstLineChars="0" w:firstLine="0"/>
      <w:jc w:val="distribute"/>
    </w:pPr>
    <w:rPr>
      <w:rFonts w:ascii="Calibri" w:hAnsi="Calibri" w:cs="Times New Roman" w:hint="eastAsia"/>
      <w:bCs/>
      <w:snapToGrid/>
      <w:sz w:val="32"/>
      <w:szCs w:val="32"/>
    </w:rPr>
  </w:style>
  <w:style w:type="paragraph" w:customStyle="1" w:styleId="aff2">
    <w:name w:val="封面题目"/>
    <w:basedOn w:val="a"/>
    <w:pPr>
      <w:adjustRightInd/>
      <w:snapToGrid/>
      <w:spacing w:line="600" w:lineRule="exact"/>
      <w:ind w:firstLineChars="0" w:firstLine="0"/>
      <w:jc w:val="center"/>
    </w:pPr>
    <w:rPr>
      <w:rFonts w:ascii="黑体" w:eastAsia="黑体" w:hAnsi="黑体" w:cs="黑体" w:hint="eastAsia"/>
      <w:b/>
      <w:bCs/>
      <w:snapToGrid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nalDesign\blind-tss-lib\paper\paper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2CFE34-345B-42FB-BC62-6CC8EBCC8E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lingering smile a</cp:lastModifiedBy>
  <cp:revision>132</cp:revision>
  <dcterms:created xsi:type="dcterms:W3CDTF">2024-03-03T07:48:00Z</dcterms:created>
  <dcterms:modified xsi:type="dcterms:W3CDTF">2024-03-20T04:09:00Z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BC31BEA468F7408DB06E571CB3A18C8C_11</vt:lpwstr>
  </property>
</Properties>
</file>